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5DD" w:rsidP="66DF431B" w:rsidRDefault="000665DD" w14:paraId="09C536F8" w14:textId="4FE75798">
      <w:pPr>
        <w:pStyle w:val="Heading1"/>
        <w:rPr>
          <w:lang w:val="en-US"/>
        </w:rPr>
      </w:pPr>
      <w:r>
        <w:t>Tên đề tài:</w:t>
      </w:r>
      <w:r w:rsidR="7B2EDE43">
        <w:t xml:space="preserve"> </w:t>
      </w:r>
      <w:r w:rsidRPr="00AA36C4" w:rsidR="00C95D92">
        <w:rPr>
          <w:color w:val="365F91" w:themeColor="accent1" w:themeShade="BF"/>
          <w:sz w:val="36"/>
          <w:szCs w:val="36"/>
          <w:lang w:val="en-US"/>
        </w:rPr>
        <w:t>Ứng dụng Quản Lý Học Sinh</w:t>
      </w:r>
    </w:p>
    <w:p w:rsidR="000665DD" w:rsidP="000665DD" w:rsidRDefault="000665DD" w14:paraId="672A6659" w14:textId="77777777"/>
    <w:p w:rsidR="000665DD" w:rsidP="000665DD" w:rsidRDefault="000665DD" w14:paraId="0A37501D" w14:textId="77777777"/>
    <w:p w:rsidR="000665DD" w:rsidP="000665DD" w:rsidRDefault="000665DD" w14:paraId="3194E2FA" w14:textId="77777777">
      <w:pPr>
        <w:pStyle w:val="Heading1"/>
      </w:pPr>
      <w:r>
        <w:t>Môi trường phát triển ứng dụng:</w:t>
      </w:r>
    </w:p>
    <w:p w:rsidR="59C69DD4" w:rsidP="66DF431B" w:rsidRDefault="59C69DD4" w14:paraId="76035946" w14:textId="6C5ECB67">
      <w:pPr>
        <w:pStyle w:val="ListParagraph"/>
        <w:numPr>
          <w:ilvl w:val="0"/>
          <w:numId w:val="1"/>
        </w:numPr>
        <w:rPr>
          <w:szCs w:val="24"/>
        </w:rPr>
      </w:pPr>
      <w:r w:rsidRPr="66DF431B">
        <w:rPr>
          <w:szCs w:val="24"/>
        </w:rPr>
        <w:t>Ứng dụng Web.</w:t>
      </w:r>
    </w:p>
    <w:p w:rsidR="59C69DD4" w:rsidP="66DF431B" w:rsidRDefault="59C69DD4" w14:paraId="445C9806" w14:textId="1741E400">
      <w:pPr>
        <w:pStyle w:val="ListParagraph"/>
        <w:numPr>
          <w:ilvl w:val="0"/>
          <w:numId w:val="1"/>
        </w:numPr>
        <w:rPr>
          <w:szCs w:val="24"/>
        </w:rPr>
      </w:pPr>
      <w:r w:rsidRPr="66DF431B">
        <w:rPr>
          <w:szCs w:val="24"/>
        </w:rPr>
        <w:t>Ngôn ngữ: Java.</w:t>
      </w:r>
    </w:p>
    <w:p w:rsidR="59C69DD4" w:rsidP="66DF431B" w:rsidRDefault="59C69DD4" w14:paraId="51473B96" w14:textId="4CBAE4FD">
      <w:pPr>
        <w:pStyle w:val="ListParagraph"/>
        <w:numPr>
          <w:ilvl w:val="0"/>
          <w:numId w:val="1"/>
        </w:numPr>
        <w:rPr>
          <w:szCs w:val="24"/>
        </w:rPr>
      </w:pPr>
      <w:r w:rsidRPr="66DF431B">
        <w:rPr>
          <w:szCs w:val="24"/>
        </w:rPr>
        <w:t>Thư viện: Spring Boot</w:t>
      </w:r>
    </w:p>
    <w:p w:rsidR="000665DD" w:rsidP="000665DD" w:rsidRDefault="000665DD" w14:paraId="5DAB6C7B" w14:textId="77777777">
      <w:pPr>
        <w:pStyle w:val="Heading1"/>
        <w:numPr>
          <w:ilvl w:val="0"/>
          <w:numId w:val="0"/>
        </w:numPr>
      </w:pPr>
    </w:p>
    <w:p w:rsidR="000665DD" w:rsidP="000665DD" w:rsidRDefault="000665DD" w14:paraId="46679FDE" w14:textId="77777777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3"/>
        <w:gridCol w:w="1260"/>
        <w:gridCol w:w="2205"/>
        <w:gridCol w:w="1590"/>
        <w:gridCol w:w="3650"/>
      </w:tblGrid>
      <w:tr w:rsidR="000665DD" w:rsidTr="01A12EC9" w14:paraId="068FC758" w14:textId="77777777">
        <w:tc>
          <w:tcPr>
            <w:tcW w:w="763" w:type="dxa"/>
            <w:tcMar/>
          </w:tcPr>
          <w:p w:rsidR="000665DD" w:rsidP="000279E6" w:rsidRDefault="000665DD" w14:paraId="1164CDE7" w14:textId="77777777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260" w:type="dxa"/>
            <w:tcMar/>
          </w:tcPr>
          <w:p w:rsidR="000665DD" w:rsidP="000279E6" w:rsidRDefault="000665DD" w14:paraId="35576CA8" w14:textId="77777777">
            <w:pPr>
              <w:spacing w:before="120" w:after="120"/>
            </w:pPr>
            <w:r>
              <w:t>MSSV</w:t>
            </w:r>
          </w:p>
        </w:tc>
        <w:tc>
          <w:tcPr>
            <w:tcW w:w="2205" w:type="dxa"/>
            <w:tcMar/>
          </w:tcPr>
          <w:p w:rsidR="000665DD" w:rsidP="000279E6" w:rsidRDefault="000665DD" w14:paraId="5642479B" w14:textId="77777777">
            <w:pPr>
              <w:spacing w:before="120" w:after="120"/>
            </w:pPr>
            <w:r>
              <w:t>Họ và tên</w:t>
            </w:r>
          </w:p>
        </w:tc>
        <w:tc>
          <w:tcPr>
            <w:tcW w:w="1590" w:type="dxa"/>
            <w:tcMar/>
          </w:tcPr>
          <w:p w:rsidR="000665DD" w:rsidP="000279E6" w:rsidRDefault="000665DD" w14:paraId="34734BCB" w14:textId="77777777">
            <w:pPr>
              <w:spacing w:before="120" w:after="120"/>
            </w:pPr>
            <w:r>
              <w:t>Điện thoại</w:t>
            </w:r>
          </w:p>
        </w:tc>
        <w:tc>
          <w:tcPr>
            <w:tcW w:w="3650" w:type="dxa"/>
            <w:tcMar/>
          </w:tcPr>
          <w:p w:rsidR="000665DD" w:rsidP="000279E6" w:rsidRDefault="000665DD" w14:paraId="03CA40FF" w14:textId="77777777">
            <w:pPr>
              <w:spacing w:before="120" w:after="120"/>
            </w:pPr>
            <w:r>
              <w:t>Email</w:t>
            </w:r>
          </w:p>
        </w:tc>
      </w:tr>
      <w:tr w:rsidR="000665DD" w:rsidTr="01A12EC9" w14:paraId="649841BE" w14:textId="77777777">
        <w:tc>
          <w:tcPr>
            <w:tcW w:w="763" w:type="dxa"/>
            <w:tcMar/>
          </w:tcPr>
          <w:p w:rsidR="000665DD" w:rsidP="000279E6" w:rsidRDefault="000665DD" w14:paraId="56B20A0C" w14:textId="77777777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260" w:type="dxa"/>
            <w:tcMar/>
          </w:tcPr>
          <w:p w:rsidR="000665DD" w:rsidP="000279E6" w:rsidRDefault="4869C356" w14:paraId="02EB378F" w14:textId="623477EF">
            <w:pPr>
              <w:spacing w:before="120" w:after="120"/>
            </w:pPr>
            <w:r>
              <w:t>20120449</w:t>
            </w:r>
          </w:p>
        </w:tc>
        <w:tc>
          <w:tcPr>
            <w:tcW w:w="2205" w:type="dxa"/>
            <w:tcMar/>
          </w:tcPr>
          <w:p w:rsidR="000665DD" w:rsidP="000279E6" w:rsidRDefault="4869C356" w14:paraId="6A05A809" w14:textId="68128798">
            <w:pPr>
              <w:spacing w:before="120" w:after="120"/>
            </w:pPr>
            <w:r>
              <w:t>Trần Trọng Đại</w:t>
            </w:r>
          </w:p>
        </w:tc>
        <w:tc>
          <w:tcPr>
            <w:tcW w:w="1590" w:type="dxa"/>
            <w:tcMar/>
          </w:tcPr>
          <w:p w:rsidR="000665DD" w:rsidP="000279E6" w:rsidRDefault="4869C356" w14:paraId="5A39BBE3" w14:textId="30DAFFB0">
            <w:pPr>
              <w:spacing w:before="120" w:after="120"/>
            </w:pPr>
            <w:r>
              <w:t>0901208762</w:t>
            </w:r>
          </w:p>
        </w:tc>
        <w:tc>
          <w:tcPr>
            <w:tcW w:w="3650" w:type="dxa"/>
            <w:tcMar/>
          </w:tcPr>
          <w:p w:rsidR="000665DD" w:rsidP="000279E6" w:rsidRDefault="4869C356" w14:paraId="41C8F396" w14:textId="23CF74A4">
            <w:pPr>
              <w:spacing w:before="120" w:after="120"/>
            </w:pPr>
            <w:r>
              <w:t>20120449@student.hcmus.edu.vn</w:t>
            </w:r>
          </w:p>
        </w:tc>
      </w:tr>
      <w:tr w:rsidR="000665DD" w:rsidTr="01A12EC9" w14:paraId="18F999B5" w14:textId="77777777">
        <w:tc>
          <w:tcPr>
            <w:tcW w:w="763" w:type="dxa"/>
            <w:tcMar/>
          </w:tcPr>
          <w:p w:rsidR="000665DD" w:rsidP="000279E6" w:rsidRDefault="000665DD" w14:paraId="7144751B" w14:textId="77777777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260" w:type="dxa"/>
            <w:tcMar/>
          </w:tcPr>
          <w:p w:rsidR="000665DD" w:rsidP="000279E6" w:rsidRDefault="000665DD" w14:paraId="72A3D3EC" w14:textId="7DD40488">
            <w:pPr>
              <w:spacing w:before="120" w:after="120"/>
            </w:pPr>
            <w:r w:rsidR="622081C6">
              <w:rPr/>
              <w:t>20120532</w:t>
            </w:r>
          </w:p>
        </w:tc>
        <w:tc>
          <w:tcPr>
            <w:tcW w:w="2205" w:type="dxa"/>
            <w:tcMar/>
          </w:tcPr>
          <w:p w:rsidR="000665DD" w:rsidP="000279E6" w:rsidRDefault="000665DD" w14:paraId="0D0B940D" w14:textId="54CCB3EA">
            <w:pPr>
              <w:spacing w:before="120" w:after="120"/>
            </w:pPr>
            <w:r w:rsidR="622081C6">
              <w:rPr/>
              <w:t>Nguyễn Nhật Nam</w:t>
            </w:r>
          </w:p>
        </w:tc>
        <w:tc>
          <w:tcPr>
            <w:tcW w:w="1590" w:type="dxa"/>
            <w:tcMar/>
          </w:tcPr>
          <w:p w:rsidR="000665DD" w:rsidP="000279E6" w:rsidRDefault="000665DD" w14:paraId="0E27B00A" w14:textId="442AB47A">
            <w:pPr>
              <w:spacing w:before="120" w:after="120"/>
            </w:pPr>
            <w:r w:rsidR="622081C6">
              <w:rPr/>
              <w:t>0373150997</w:t>
            </w:r>
          </w:p>
        </w:tc>
        <w:tc>
          <w:tcPr>
            <w:tcW w:w="3650" w:type="dxa"/>
            <w:tcMar/>
          </w:tcPr>
          <w:p w:rsidR="000665DD" w:rsidP="000279E6" w:rsidRDefault="000665DD" w14:paraId="60061E4C" w14:textId="3F13AD48">
            <w:pPr>
              <w:spacing w:before="120" w:after="120"/>
            </w:pPr>
            <w:r w:rsidR="622081C6">
              <w:rPr/>
              <w:t>20120532@student.hcmus.edu.vn</w:t>
            </w:r>
          </w:p>
        </w:tc>
      </w:tr>
      <w:tr w:rsidR="000665DD" w:rsidTr="01A12EC9" w14:paraId="5FCD5EC4" w14:textId="77777777">
        <w:tc>
          <w:tcPr>
            <w:tcW w:w="763" w:type="dxa"/>
            <w:tcMar/>
          </w:tcPr>
          <w:p w:rsidRPr="000665DD" w:rsidR="000665DD" w:rsidP="000279E6" w:rsidRDefault="000665DD" w14:paraId="0B778152" w14:textId="77777777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0" w:type="dxa"/>
            <w:tcMar/>
          </w:tcPr>
          <w:p w:rsidR="000665DD" w:rsidP="000279E6" w:rsidRDefault="000665DD" w14:paraId="44EAFD9C" w14:textId="09D08C92">
            <w:pPr>
              <w:spacing w:before="120" w:after="120"/>
            </w:pPr>
            <w:r w:rsidR="722C468D">
              <w:rPr/>
              <w:t>20120598</w:t>
            </w:r>
          </w:p>
        </w:tc>
        <w:tc>
          <w:tcPr>
            <w:tcW w:w="2205" w:type="dxa"/>
            <w:tcMar/>
          </w:tcPr>
          <w:p w:rsidR="000665DD" w:rsidP="000279E6" w:rsidRDefault="000665DD" w14:paraId="4B94D5A5" w14:textId="5449B27E">
            <w:pPr>
              <w:spacing w:before="120" w:after="120"/>
            </w:pPr>
            <w:r w:rsidR="722C468D">
              <w:rPr/>
              <w:t>Dương Tấn Tồn</w:t>
            </w:r>
          </w:p>
        </w:tc>
        <w:tc>
          <w:tcPr>
            <w:tcW w:w="1590" w:type="dxa"/>
            <w:tcMar/>
          </w:tcPr>
          <w:p w:rsidR="000665DD" w:rsidP="000279E6" w:rsidRDefault="000665DD" w14:paraId="3DEEC669" w14:textId="585851BF">
            <w:pPr>
              <w:spacing w:before="120" w:after="120"/>
            </w:pPr>
            <w:r w:rsidR="722C468D">
              <w:rPr/>
              <w:t>0987795761</w:t>
            </w:r>
          </w:p>
        </w:tc>
        <w:tc>
          <w:tcPr>
            <w:tcW w:w="3650" w:type="dxa"/>
            <w:tcMar/>
          </w:tcPr>
          <w:p w:rsidR="000665DD" w:rsidP="6E959DD8" w:rsidRDefault="000665DD" w14:paraId="3656B9AB" w14:textId="4F7889BD">
            <w:pPr>
              <w:pStyle w:val="Normal"/>
              <w:spacing w:before="120" w:after="120"/>
            </w:pPr>
            <w:r w:rsidR="722C468D">
              <w:rPr/>
              <w:t>20120598@student.hcmus.edu.vn</w:t>
            </w:r>
          </w:p>
        </w:tc>
      </w:tr>
      <w:tr w:rsidR="001A60ED" w:rsidTr="01A12EC9" w14:paraId="25AC1977" w14:textId="77777777">
        <w:tc>
          <w:tcPr>
            <w:tcW w:w="763" w:type="dxa"/>
            <w:tcMar/>
          </w:tcPr>
          <w:p w:rsidR="001A60ED" w:rsidP="000279E6" w:rsidRDefault="001A60ED" w14:paraId="0FE07A08" w14:textId="5659B47C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0" w:type="dxa"/>
            <w:tcMar/>
          </w:tcPr>
          <w:p w:rsidR="001A60ED" w:rsidP="000279E6" w:rsidRDefault="001A60ED" w14:paraId="31B62D5E" w14:textId="553A5BF2">
            <w:pPr>
              <w:spacing w:before="120" w:after="120"/>
            </w:pPr>
            <w:r w:rsidR="55E1DBF8">
              <w:rPr/>
              <w:t>20120549</w:t>
            </w:r>
          </w:p>
        </w:tc>
        <w:tc>
          <w:tcPr>
            <w:tcW w:w="2205" w:type="dxa"/>
            <w:tcMar/>
          </w:tcPr>
          <w:p w:rsidR="001A60ED" w:rsidP="000279E6" w:rsidRDefault="001A60ED" w14:paraId="34F74C49" w14:textId="417137FC">
            <w:pPr>
              <w:spacing w:before="120" w:after="120"/>
            </w:pPr>
            <w:r w:rsidR="55E1DBF8">
              <w:rPr/>
              <w:t>Lê Hoàng Phúc</w:t>
            </w:r>
          </w:p>
        </w:tc>
        <w:tc>
          <w:tcPr>
            <w:tcW w:w="1590" w:type="dxa"/>
            <w:tcMar/>
          </w:tcPr>
          <w:p w:rsidR="001A60ED" w:rsidP="000279E6" w:rsidRDefault="001A60ED" w14:paraId="0E365DE5" w14:textId="47B24AB5">
            <w:pPr>
              <w:spacing w:before="120" w:after="120"/>
            </w:pPr>
            <w:r w:rsidR="55E1DBF8">
              <w:rPr/>
              <w:t>0369358684</w:t>
            </w:r>
          </w:p>
        </w:tc>
        <w:tc>
          <w:tcPr>
            <w:tcW w:w="3650" w:type="dxa"/>
            <w:tcMar/>
          </w:tcPr>
          <w:p w:rsidR="001A60ED" w:rsidP="000279E6" w:rsidRDefault="001A60ED" w14:paraId="56BCD7B5" w14:textId="465DB0D0">
            <w:pPr>
              <w:spacing w:before="120" w:after="120"/>
            </w:pPr>
            <w:r w:rsidR="55E1DBF8">
              <w:rPr/>
              <w:t>20120549@student.hcmus.edu.vn</w:t>
            </w:r>
          </w:p>
        </w:tc>
      </w:tr>
    </w:tbl>
    <w:p w:rsidR="003548A8" w:rsidP="000665DD" w:rsidRDefault="003548A8" w14:paraId="45FB0818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049F31CB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53128261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62486C05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4101652C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4B99056E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1299C43A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4DDBEF00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3461D779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3CF2D8B6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0FB78278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1FC39945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0562CB0E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34CE0A41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62EBF3C5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6D98A12B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2946DB82" w14:textId="77777777">
      <w:pPr>
        <w:jc w:val="center"/>
        <w:rPr>
          <w:i/>
          <w:color w:val="0000FF"/>
          <w:lang w:val="en-US"/>
        </w:rPr>
      </w:pPr>
    </w:p>
    <w:p w:rsidR="000665DD" w:rsidP="000665DD" w:rsidRDefault="000665DD" w14:paraId="5997CC1D" w14:textId="77777777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orient="portrait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4990" w:rsidRDefault="00744990" w14:paraId="3FE9F23F" w14:textId="77777777">
      <w:r>
        <w:separator/>
      </w:r>
    </w:p>
  </w:endnote>
  <w:endnote w:type="continuationSeparator" w:id="0">
    <w:p w:rsidR="00744990" w:rsidRDefault="00744990" w14:paraId="1F72F64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B1A2B" w:rsidP="003B1A2B" w:rsidRDefault="003B1A2B" w14:paraId="6FB7EA40" w14:textId="77777777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 w14:paraId="6BB9E25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4990" w:rsidRDefault="00744990" w14:paraId="08CE6F91" w14:textId="77777777">
      <w:r>
        <w:separator/>
      </w:r>
    </w:p>
  </w:footnote>
  <w:footnote w:type="continuationSeparator" w:id="0">
    <w:p w:rsidR="00744990" w:rsidRDefault="00744990" w14:paraId="61CDCEA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3B1A2B" w:rsidP="003B1A2B" w:rsidRDefault="00D023A7" w14:paraId="61A26320" w14:textId="77777777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spid="_x0000_s1026" fillcolor="#8db3e2" stroked="f" strokecolor="#212120" path="m502,c93,,93,,93,,146,383,323,1900,,3168v502,,502,,502,l50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AY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" w14:anchorId="3839B93C">
              <v:fill type="gradient" color2="#1f497d" focus="100%" rotate="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Pr="004257CD" w:rsidR="00A50B60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P="003701D7" w:rsidRDefault="003701D7" w14:paraId="110FFD37" w14:textId="77777777">
    <w:pPr>
      <w:pStyle w:val="Title"/>
      <w:rPr>
        <w:lang w:val="en-US"/>
      </w:rPr>
    </w:pPr>
  </w:p>
  <w:p w:rsidRPr="003B1A2B" w:rsidR="003B1A2B" w:rsidP="003B1A2B" w:rsidRDefault="003B1A2B" w14:paraId="6B699379" w14:textId="77777777">
    <w:pPr>
      <w:rPr>
        <w:lang w:val="en-US"/>
      </w:rPr>
    </w:pPr>
  </w:p>
  <w:p w:rsidRPr="00F53DBB" w:rsidR="003701D7" w:rsidP="00F53DBB" w:rsidRDefault="003701D7" w14:paraId="39705B98" w14:textId="77777777">
    <w:pPr>
      <w:pStyle w:val="NormalWeb"/>
      <w:spacing w:before="0" w:beforeAutospacing="0" w:after="0" w:afterAutospacing="0"/>
      <w:jc w:val="center"/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Pr="00F53DBB" w:rsidR="00A544E7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hAnsi="Tahoma" w:eastAsia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3375F68"/>
    <w:multiLevelType w:val="hybridMultilevel"/>
    <w:tmpl w:val="1A3CD606"/>
    <w:lvl w:ilvl="0" w:tplc="31BC6A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4AA65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9433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0C87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BC01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226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B06D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8484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46B4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25AD3B"/>
    <w:multiLevelType w:val="hybridMultilevel"/>
    <w:tmpl w:val="07640416"/>
    <w:lvl w:ilvl="0" w:tplc="F95255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6AA73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EA7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E4DC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3832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A285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BAEB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685D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DC1D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B6067BA"/>
    <w:multiLevelType w:val="hybridMultilevel"/>
    <w:tmpl w:val="76A4F9C6"/>
    <w:lvl w:ilvl="0" w:tplc="CF48A82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34219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F0DE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80F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105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E824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66DA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72A5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941F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34781862">
    <w:abstractNumId w:val="30"/>
  </w:num>
  <w:num w:numId="2" w16cid:durableId="1397045846">
    <w:abstractNumId w:val="2"/>
  </w:num>
  <w:num w:numId="3" w16cid:durableId="653803680">
    <w:abstractNumId w:val="10"/>
  </w:num>
  <w:num w:numId="4" w16cid:durableId="763961070">
    <w:abstractNumId w:val="0"/>
  </w:num>
  <w:num w:numId="5" w16cid:durableId="190914980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6" w16cid:durableId="673605432">
    <w:abstractNumId w:val="17"/>
  </w:num>
  <w:num w:numId="7" w16cid:durableId="1116873897">
    <w:abstractNumId w:val="16"/>
  </w:num>
  <w:num w:numId="8" w16cid:durableId="115494151">
    <w:abstractNumId w:val="18"/>
  </w:num>
  <w:num w:numId="9" w16cid:durableId="1762792614">
    <w:abstractNumId w:val="9"/>
  </w:num>
  <w:num w:numId="10" w16cid:durableId="376663182">
    <w:abstractNumId w:val="19"/>
  </w:num>
  <w:num w:numId="11" w16cid:durableId="976302286">
    <w:abstractNumId w:val="24"/>
  </w:num>
  <w:num w:numId="12" w16cid:durableId="397288332">
    <w:abstractNumId w:val="12"/>
  </w:num>
  <w:num w:numId="13" w16cid:durableId="535895630">
    <w:abstractNumId w:val="7"/>
  </w:num>
  <w:num w:numId="14" w16cid:durableId="464548754">
    <w:abstractNumId w:val="29"/>
  </w:num>
  <w:num w:numId="15" w16cid:durableId="1016923708">
    <w:abstractNumId w:val="25"/>
  </w:num>
  <w:num w:numId="16" w16cid:durableId="1703627863">
    <w:abstractNumId w:val="23"/>
  </w:num>
  <w:num w:numId="17" w16cid:durableId="1011760096">
    <w:abstractNumId w:val="3"/>
  </w:num>
  <w:num w:numId="18" w16cid:durableId="337318983">
    <w:abstractNumId w:val="5"/>
  </w:num>
  <w:num w:numId="19" w16cid:durableId="1954626944">
    <w:abstractNumId w:val="22"/>
  </w:num>
  <w:num w:numId="20" w16cid:durableId="1954704875">
    <w:abstractNumId w:val="27"/>
  </w:num>
  <w:num w:numId="21" w16cid:durableId="1453672243">
    <w:abstractNumId w:val="11"/>
  </w:num>
  <w:num w:numId="22" w16cid:durableId="1174077667">
    <w:abstractNumId w:val="21"/>
  </w:num>
  <w:num w:numId="23" w16cid:durableId="1782724635">
    <w:abstractNumId w:val="26"/>
  </w:num>
  <w:num w:numId="24" w16cid:durableId="1571041188">
    <w:abstractNumId w:val="28"/>
  </w:num>
  <w:num w:numId="25" w16cid:durableId="1727995759">
    <w:abstractNumId w:val="8"/>
  </w:num>
  <w:num w:numId="26" w16cid:durableId="464005348">
    <w:abstractNumId w:val="15"/>
  </w:num>
  <w:num w:numId="27" w16cid:durableId="1304384985">
    <w:abstractNumId w:val="6"/>
  </w:num>
  <w:num w:numId="28" w16cid:durableId="1979532147">
    <w:abstractNumId w:val="4"/>
  </w:num>
  <w:num w:numId="29" w16cid:durableId="23408603">
    <w:abstractNumId w:val="14"/>
  </w:num>
  <w:num w:numId="30" w16cid:durableId="349844063">
    <w:abstractNumId w:val="20"/>
  </w:num>
  <w:num w:numId="31" w16cid:durableId="762196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6133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390352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201089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1A60ED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AA36C4"/>
    <w:rsid w:val="00B871C5"/>
    <w:rsid w:val="00BB5444"/>
    <w:rsid w:val="00BE4660"/>
    <w:rsid w:val="00C74D6D"/>
    <w:rsid w:val="00C95D92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  <w:rsid w:val="01A12EC9"/>
    <w:rsid w:val="3D92BC31"/>
    <w:rsid w:val="4869C356"/>
    <w:rsid w:val="4A66DB25"/>
    <w:rsid w:val="4BA639A9"/>
    <w:rsid w:val="4D0EDA84"/>
    <w:rsid w:val="55E1DBF8"/>
    <w:rsid w:val="59C69DD4"/>
    <w:rsid w:val="5E243642"/>
    <w:rsid w:val="622081C6"/>
    <w:rsid w:val="66DF431B"/>
    <w:rsid w:val="6E959DD8"/>
    <w:rsid w:val="722C468D"/>
    <w:rsid w:val="7B2ED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C957D52"/>
  <w15:docId w15:val="{14D970FB-7F16-4195-8712-32CAFC09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Paragraph1"/>
    <w:pPr>
      <w:ind w:left="1530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styleId="ToDoItem" w:customStyle="1">
    <w:name w:val="To Do Item"/>
    <w:basedOn w:val="Normal"/>
    <w:pPr>
      <w:numPr>
        <w:numId w:val="8"/>
      </w:numPr>
    </w:pPr>
  </w:style>
  <w:style w:type="character" w:styleId="SoDAField" w:customStyle="1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styleId="FooterChar" w:customStyle="1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styleId="HeaderChar" w:customStyle="1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Vision.dot</ap:Template>
  <ap:Application>Microsoft Word for the web</ap:Application>
  <ap:DocSecurity>0</ap:DocSecurity>
  <ap:ScaleCrop>false</ap:ScaleCrop>
  <ap:Company>HCMUNS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Phát biểu bài toán đăng ký học phần</dc:title>
  <dc:subject>OOAD v4.2</dc:subject>
  <dc:creator>Huỳnh Trung Đông</dc:creator>
  <lastModifiedBy>LÊ HOÀNG PHÚC</lastModifiedBy>
  <revision>13</revision>
  <lastPrinted>2013-12-07T15:54:00.0000000Z</lastPrinted>
  <dcterms:created xsi:type="dcterms:W3CDTF">2013-10-13T11:23:00.0000000Z</dcterms:created>
  <dcterms:modified xsi:type="dcterms:W3CDTF">2023-05-01T04:12:05.6932971Z</dcterms:modified>
</coreProperties>
</file>