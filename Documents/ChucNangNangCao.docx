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6D52DB4E" w:rsidR="000665DD" w:rsidRPr="007D112F" w:rsidRDefault="000665DD" w:rsidP="007D112F">
      <w:pPr>
        <w:pStyle w:val="Heading1"/>
        <w:rPr>
          <w:lang w:val="en-US"/>
        </w:rPr>
      </w:pPr>
      <w:r>
        <w:t>Tên đề tài:</w:t>
      </w:r>
      <w:r w:rsidR="7B2EDE43">
        <w:t xml:space="preserve"> </w:t>
      </w:r>
      <w:r w:rsidR="00C95D92" w:rsidRPr="00AA36C4">
        <w:rPr>
          <w:color w:val="365F91" w:themeColor="accent1" w:themeShade="BF"/>
          <w:sz w:val="36"/>
          <w:szCs w:val="36"/>
          <w:lang w:val="en-US"/>
        </w:rPr>
        <w:t>Ứng dụng Quản Lý Học Sinh</w:t>
      </w:r>
    </w:p>
    <w:p w14:paraId="46679FDE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3"/>
        <w:gridCol w:w="1260"/>
        <w:gridCol w:w="2205"/>
        <w:gridCol w:w="1590"/>
        <w:gridCol w:w="3650"/>
      </w:tblGrid>
      <w:tr w:rsidR="000665DD" w14:paraId="068FC758" w14:textId="77777777" w:rsidTr="01A12EC9">
        <w:tc>
          <w:tcPr>
            <w:tcW w:w="763" w:type="dxa"/>
          </w:tcPr>
          <w:p w14:paraId="1164CDE7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260" w:type="dxa"/>
          </w:tcPr>
          <w:p w14:paraId="35576CA8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205" w:type="dxa"/>
          </w:tcPr>
          <w:p w14:paraId="5642479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90" w:type="dxa"/>
          </w:tcPr>
          <w:p w14:paraId="34734BCB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650" w:type="dxa"/>
          </w:tcPr>
          <w:p w14:paraId="03CA40FF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649841BE" w14:textId="77777777" w:rsidTr="01A12EC9">
        <w:tc>
          <w:tcPr>
            <w:tcW w:w="763" w:type="dxa"/>
          </w:tcPr>
          <w:p w14:paraId="56B20A0C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2EB378F" w14:textId="623477EF" w:rsidR="000665DD" w:rsidRDefault="4869C356" w:rsidP="000279E6">
            <w:pPr>
              <w:spacing w:before="120" w:after="120"/>
            </w:pPr>
            <w:r>
              <w:t>20120449</w:t>
            </w:r>
          </w:p>
        </w:tc>
        <w:tc>
          <w:tcPr>
            <w:tcW w:w="2205" w:type="dxa"/>
          </w:tcPr>
          <w:p w14:paraId="6A05A809" w14:textId="68128798" w:rsidR="000665DD" w:rsidRDefault="4869C356" w:rsidP="000279E6">
            <w:pPr>
              <w:spacing w:before="120" w:after="120"/>
            </w:pPr>
            <w:r>
              <w:t>Trần Trọng Đại</w:t>
            </w:r>
          </w:p>
        </w:tc>
        <w:tc>
          <w:tcPr>
            <w:tcW w:w="1590" w:type="dxa"/>
          </w:tcPr>
          <w:p w14:paraId="5A39BBE3" w14:textId="30DAFFB0" w:rsidR="000665DD" w:rsidRDefault="4869C356" w:rsidP="000279E6">
            <w:pPr>
              <w:spacing w:before="120" w:after="120"/>
            </w:pPr>
            <w:r>
              <w:t>0901208762</w:t>
            </w:r>
          </w:p>
        </w:tc>
        <w:tc>
          <w:tcPr>
            <w:tcW w:w="3650" w:type="dxa"/>
          </w:tcPr>
          <w:p w14:paraId="41C8F396" w14:textId="23CF74A4" w:rsidR="000665DD" w:rsidRDefault="4869C356" w:rsidP="000279E6">
            <w:pPr>
              <w:spacing w:before="120" w:after="120"/>
            </w:pPr>
            <w:r>
              <w:t>20120449@student.hcmus.edu.vn</w:t>
            </w:r>
          </w:p>
        </w:tc>
      </w:tr>
      <w:tr w:rsidR="000665DD" w14:paraId="18F999B5" w14:textId="77777777" w:rsidTr="01A12EC9">
        <w:tc>
          <w:tcPr>
            <w:tcW w:w="763" w:type="dxa"/>
          </w:tcPr>
          <w:p w14:paraId="7144751B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72A3D3EC" w14:textId="7DD40488" w:rsidR="000665DD" w:rsidRDefault="622081C6" w:rsidP="000279E6">
            <w:pPr>
              <w:spacing w:before="120" w:after="120"/>
            </w:pPr>
            <w:r>
              <w:t>20120532</w:t>
            </w:r>
          </w:p>
        </w:tc>
        <w:tc>
          <w:tcPr>
            <w:tcW w:w="2205" w:type="dxa"/>
          </w:tcPr>
          <w:p w14:paraId="0D0B940D" w14:textId="54CCB3EA" w:rsidR="000665DD" w:rsidRDefault="622081C6" w:rsidP="000279E6">
            <w:pPr>
              <w:spacing w:before="120" w:after="120"/>
            </w:pPr>
            <w:r>
              <w:t>Nguyễn Nhật Nam</w:t>
            </w:r>
          </w:p>
        </w:tc>
        <w:tc>
          <w:tcPr>
            <w:tcW w:w="1590" w:type="dxa"/>
          </w:tcPr>
          <w:p w14:paraId="0E27B00A" w14:textId="442AB47A" w:rsidR="000665DD" w:rsidRDefault="622081C6" w:rsidP="000279E6">
            <w:pPr>
              <w:spacing w:before="120" w:after="120"/>
            </w:pPr>
            <w:r>
              <w:t>0373150997</w:t>
            </w:r>
          </w:p>
        </w:tc>
        <w:tc>
          <w:tcPr>
            <w:tcW w:w="3650" w:type="dxa"/>
          </w:tcPr>
          <w:p w14:paraId="60061E4C" w14:textId="3F13AD48" w:rsidR="000665DD" w:rsidRDefault="622081C6" w:rsidP="000279E6">
            <w:pPr>
              <w:spacing w:before="120" w:after="120"/>
            </w:pPr>
            <w:r>
              <w:t>20120532@student.hcmus.edu.vn</w:t>
            </w:r>
          </w:p>
        </w:tc>
      </w:tr>
      <w:tr w:rsidR="000665DD" w14:paraId="5FCD5EC4" w14:textId="77777777" w:rsidTr="01A12EC9">
        <w:tc>
          <w:tcPr>
            <w:tcW w:w="763" w:type="dxa"/>
          </w:tcPr>
          <w:p w14:paraId="0B778152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44EAFD9C" w14:textId="09D08C92" w:rsidR="000665DD" w:rsidRDefault="722C468D" w:rsidP="000279E6">
            <w:pPr>
              <w:spacing w:before="120" w:after="120"/>
            </w:pPr>
            <w:r>
              <w:t>20120598</w:t>
            </w:r>
          </w:p>
        </w:tc>
        <w:tc>
          <w:tcPr>
            <w:tcW w:w="2205" w:type="dxa"/>
          </w:tcPr>
          <w:p w14:paraId="4B94D5A5" w14:textId="5449B27E" w:rsidR="000665DD" w:rsidRDefault="722C468D" w:rsidP="000279E6">
            <w:pPr>
              <w:spacing w:before="120" w:after="120"/>
            </w:pPr>
            <w:r>
              <w:t>Dương Tấn Tồn</w:t>
            </w:r>
          </w:p>
        </w:tc>
        <w:tc>
          <w:tcPr>
            <w:tcW w:w="1590" w:type="dxa"/>
          </w:tcPr>
          <w:p w14:paraId="3DEEC669" w14:textId="585851BF" w:rsidR="000665DD" w:rsidRDefault="722C468D" w:rsidP="000279E6">
            <w:pPr>
              <w:spacing w:before="120" w:after="120"/>
            </w:pPr>
            <w:r>
              <w:t>0987795761</w:t>
            </w:r>
          </w:p>
        </w:tc>
        <w:tc>
          <w:tcPr>
            <w:tcW w:w="3650" w:type="dxa"/>
          </w:tcPr>
          <w:p w14:paraId="3656B9AB" w14:textId="4F7889BD" w:rsidR="000665DD" w:rsidRDefault="722C468D" w:rsidP="6E959DD8">
            <w:pPr>
              <w:spacing w:before="120" w:after="120"/>
            </w:pPr>
            <w:r>
              <w:t>20120598@student.hcmus.edu.vn</w:t>
            </w:r>
          </w:p>
        </w:tc>
      </w:tr>
      <w:tr w:rsidR="001A60ED" w14:paraId="25AC1977" w14:textId="77777777" w:rsidTr="01A12EC9">
        <w:tc>
          <w:tcPr>
            <w:tcW w:w="763" w:type="dxa"/>
          </w:tcPr>
          <w:p w14:paraId="0FE07A08" w14:textId="5659B47C" w:rsidR="001A60ED" w:rsidRDefault="001A60E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31B62D5E" w14:textId="553A5BF2" w:rsidR="001A60ED" w:rsidRDefault="55E1DBF8" w:rsidP="000279E6">
            <w:pPr>
              <w:spacing w:before="120" w:after="120"/>
            </w:pPr>
            <w:r>
              <w:t>20120549</w:t>
            </w:r>
          </w:p>
        </w:tc>
        <w:tc>
          <w:tcPr>
            <w:tcW w:w="2205" w:type="dxa"/>
          </w:tcPr>
          <w:p w14:paraId="34F74C49" w14:textId="417137FC" w:rsidR="001A60ED" w:rsidRDefault="55E1DBF8" w:rsidP="000279E6">
            <w:pPr>
              <w:spacing w:before="120" w:after="120"/>
            </w:pPr>
            <w:r>
              <w:t>Lê Hoàng Phúc</w:t>
            </w:r>
          </w:p>
        </w:tc>
        <w:tc>
          <w:tcPr>
            <w:tcW w:w="1590" w:type="dxa"/>
          </w:tcPr>
          <w:p w14:paraId="0E365DE5" w14:textId="47B24AB5" w:rsidR="001A60ED" w:rsidRDefault="55E1DBF8" w:rsidP="000279E6">
            <w:pPr>
              <w:spacing w:before="120" w:after="120"/>
            </w:pPr>
            <w:r>
              <w:t>0369358684</w:t>
            </w:r>
          </w:p>
        </w:tc>
        <w:tc>
          <w:tcPr>
            <w:tcW w:w="3650" w:type="dxa"/>
          </w:tcPr>
          <w:p w14:paraId="56BCD7B5" w14:textId="465DB0D0" w:rsidR="001A60ED" w:rsidRDefault="55E1DBF8" w:rsidP="000279E6">
            <w:pPr>
              <w:spacing w:before="120" w:after="120"/>
            </w:pPr>
            <w:r>
              <w:t>20120549@student.hcmus.edu.vn</w:t>
            </w:r>
          </w:p>
        </w:tc>
      </w:tr>
    </w:tbl>
    <w:p w14:paraId="199C74FA" w14:textId="604C8DD0" w:rsidR="000C62CB" w:rsidRDefault="000C62CB" w:rsidP="000C62CB">
      <w:pPr>
        <w:pStyle w:val="Heading1"/>
        <w:rPr>
          <w:lang w:val="en-US"/>
        </w:rPr>
      </w:pPr>
      <w:r w:rsidRPr="000C62CB">
        <w:rPr>
          <w:lang w:val="en-US"/>
        </w:rPr>
        <w:t>Chức năng nâng cao</w:t>
      </w:r>
      <w:r>
        <w:rPr>
          <w:lang w:val="en-US"/>
        </w:rPr>
        <w:t xml:space="preserve"> </w:t>
      </w:r>
    </w:p>
    <w:p w14:paraId="5A10D8CA" w14:textId="25C96A5A" w:rsidR="000C62CB" w:rsidRDefault="000C62CB" w:rsidP="000C62CB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Inport file execl </w:t>
      </w:r>
    </w:p>
    <w:p w14:paraId="4E89CC36" w14:textId="18F7828F" w:rsidR="000C62CB" w:rsidRDefault="000C62CB" w:rsidP="000C62C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Để tiện cho quá trình nhập dữ liệu nhóm có làm chức năng import bằng file excel</w:t>
      </w:r>
      <w:r w:rsidR="00066356">
        <w:rPr>
          <w:lang w:val="en-US"/>
        </w:rPr>
        <w:t xml:space="preserve"> </w:t>
      </w:r>
    </w:p>
    <w:p w14:paraId="5B4ACFAC" w14:textId="5C7A9A1E" w:rsidR="00066356" w:rsidRDefault="00066356" w:rsidP="0006635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Export file excel/pdf </w:t>
      </w:r>
    </w:p>
    <w:p w14:paraId="094748AA" w14:textId="17E28ED2" w:rsidR="00066356" w:rsidRDefault="00066356" w:rsidP="0006635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Để tiện cho việc trao đổi thông tin giữa các ứng dụng cũng như người dùng nhóm có làm chức năng này</w:t>
      </w:r>
      <w:r w:rsidR="006B38BC">
        <w:rPr>
          <w:lang w:val="en-US"/>
        </w:rPr>
        <w:t>.</w:t>
      </w:r>
    </w:p>
    <w:p w14:paraId="64F17B67" w14:textId="1C4B9D86" w:rsidR="00066356" w:rsidRDefault="00066356" w:rsidP="0006635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Thông báo lỗi</w:t>
      </w:r>
    </w:p>
    <w:p w14:paraId="005D43EF" w14:textId="03A97B0F" w:rsidR="00066356" w:rsidRDefault="00066356" w:rsidP="0006635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Khi thực hiện sai thao tác ứng dụng sẽ hiện thông báo lỗi</w:t>
      </w:r>
      <w:r w:rsidR="006B38BC">
        <w:rPr>
          <w:lang w:val="en-US"/>
        </w:rPr>
        <w:t>.</w:t>
      </w:r>
    </w:p>
    <w:p w14:paraId="62EA2635" w14:textId="3B314B2F" w:rsidR="00CE56F9" w:rsidRDefault="00CE56F9" w:rsidP="00CE56F9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Độ bảo mật cao sử dụng spring security</w:t>
      </w:r>
    </w:p>
    <w:p w14:paraId="6022D99B" w14:textId="6FC88C09" w:rsidR="00F631E6" w:rsidRDefault="00F631E6" w:rsidP="00F631E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Bảo mật theo từng pattern url</w:t>
      </w:r>
    </w:p>
    <w:p w14:paraId="360FF3CE" w14:textId="07941888" w:rsidR="00CE56F9" w:rsidRDefault="00CE56F9" w:rsidP="00CE56F9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Có active tài khoản qua mail </w:t>
      </w:r>
      <w:r w:rsidR="00277A87">
        <w:rPr>
          <w:lang w:val="en-US"/>
        </w:rPr>
        <w:t>.</w:t>
      </w:r>
    </w:p>
    <w:p w14:paraId="12C78DA5" w14:textId="218D75B5" w:rsidR="006B2D97" w:rsidRPr="00CE56F9" w:rsidRDefault="006B2D97" w:rsidP="006B2D9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hận mail từ ứng dụng và kích hoạt</w:t>
      </w:r>
    </w:p>
    <w:p w14:paraId="63FF7F50" w14:textId="74893995" w:rsidR="00066356" w:rsidRDefault="00066356" w:rsidP="0006635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Có ghi log trên server </w:t>
      </w:r>
    </w:p>
    <w:p w14:paraId="07460127" w14:textId="4D7E5C58" w:rsidR="00066356" w:rsidRDefault="00066356" w:rsidP="0006635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Để tránh trường hợp môi trường dev chạy mà môi trường production không chạy nhóm đã tạo ra file log để ghi lại quá trình chạy</w:t>
      </w:r>
      <w:r w:rsidR="006B38BC">
        <w:rPr>
          <w:lang w:val="en-US"/>
        </w:rPr>
        <w:t>.</w:t>
      </w:r>
    </w:p>
    <w:p w14:paraId="71E56D51" w14:textId="2BB7F1A7" w:rsidR="00066356" w:rsidRDefault="00066356" w:rsidP="0006635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Kiên trúc 1 tier 3 layer</w:t>
      </w:r>
    </w:p>
    <w:p w14:paraId="30159C81" w14:textId="40D6BA7C" w:rsidR="00066356" w:rsidRDefault="00066356" w:rsidP="0006635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Phân chia kiến trúc rõ ràng thuận lợi cho quá trình dev và test</w:t>
      </w:r>
      <w:r w:rsidR="00FC1667">
        <w:rPr>
          <w:lang w:val="en-US"/>
        </w:rPr>
        <w:t>.</w:t>
      </w:r>
    </w:p>
    <w:p w14:paraId="561FB2E7" w14:textId="76F88531" w:rsidR="00FC1667" w:rsidRDefault="00FC1667" w:rsidP="00FC166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Có deploy lên môi trường production</w:t>
      </w:r>
    </w:p>
    <w:p w14:paraId="12B5F56D" w14:textId="3963085C" w:rsidR="00FC1667" w:rsidRDefault="00FC1667" w:rsidP="00FC166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Triễn khai như dự án thực tế.</w:t>
      </w:r>
    </w:p>
    <w:p w14:paraId="04EF37C0" w14:textId="3D664F57" w:rsidR="00066356" w:rsidRDefault="00066356" w:rsidP="0006635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Setupt CI/CD với github</w:t>
      </w:r>
    </w:p>
    <w:p w14:paraId="5CD2041C" w14:textId="3C5A1225" w:rsidR="00066356" w:rsidRDefault="00066356" w:rsidP="0006635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Thuận tiện cho quá trình deploy test ứng dụng.</w:t>
      </w:r>
    </w:p>
    <w:p w14:paraId="6E9D2319" w14:textId="17A45AB2" w:rsidR="00066356" w:rsidRDefault="00066356" w:rsidP="0006635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Sử dụng docker để triễn khai ứng dụng trên EC2 của AWS</w:t>
      </w:r>
    </w:p>
    <w:p w14:paraId="0562CB0E" w14:textId="7A7F6292" w:rsidR="000665DD" w:rsidRPr="005C5921" w:rsidRDefault="00066356" w:rsidP="005C592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Container hóa ứng dụng.</w:t>
      </w:r>
    </w:p>
    <w:p w14:paraId="34CE0A4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EBF3C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D98A12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946DB8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997CC1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A31C" w14:textId="77777777" w:rsidR="00921C9D" w:rsidRDefault="00921C9D">
      <w:r>
        <w:separator/>
      </w:r>
    </w:p>
  </w:endnote>
  <w:endnote w:type="continuationSeparator" w:id="0">
    <w:p w14:paraId="73847DC1" w14:textId="77777777" w:rsidR="00921C9D" w:rsidRDefault="0092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EA40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B9E253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94B9" w14:textId="77777777" w:rsidR="00921C9D" w:rsidRDefault="00921C9D">
      <w:r>
        <w:separator/>
      </w:r>
    </w:p>
  </w:footnote>
  <w:footnote w:type="continuationSeparator" w:id="0">
    <w:p w14:paraId="1938AC1A" w14:textId="77777777" w:rsidR="00921C9D" w:rsidRDefault="00921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6320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C6292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0FFD37" w14:textId="77777777" w:rsidR="003701D7" w:rsidRDefault="003701D7" w:rsidP="003701D7">
    <w:pPr>
      <w:pStyle w:val="Title"/>
      <w:rPr>
        <w:lang w:val="en-US"/>
      </w:rPr>
    </w:pPr>
  </w:p>
  <w:p w14:paraId="6B699379" w14:textId="77777777" w:rsidR="003B1A2B" w:rsidRPr="003B1A2B" w:rsidRDefault="003B1A2B" w:rsidP="003B1A2B">
    <w:pPr>
      <w:rPr>
        <w:lang w:val="en-US"/>
      </w:rPr>
    </w:pPr>
  </w:p>
  <w:p w14:paraId="39705B98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3375F68"/>
    <w:multiLevelType w:val="hybridMultilevel"/>
    <w:tmpl w:val="1A3CD606"/>
    <w:lvl w:ilvl="0" w:tplc="31BC6A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AA6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43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C8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C0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26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06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48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6B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217CB1"/>
    <w:multiLevelType w:val="hybridMultilevel"/>
    <w:tmpl w:val="4FC6C41E"/>
    <w:lvl w:ilvl="0" w:tplc="131EB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25AD3B"/>
    <w:multiLevelType w:val="hybridMultilevel"/>
    <w:tmpl w:val="07640416"/>
    <w:lvl w:ilvl="0" w:tplc="F95255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AA7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A7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4D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83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28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E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85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C1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6D041E"/>
    <w:multiLevelType w:val="hybridMultilevel"/>
    <w:tmpl w:val="AB00B73A"/>
    <w:lvl w:ilvl="0" w:tplc="E144A24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B6067BA"/>
    <w:multiLevelType w:val="hybridMultilevel"/>
    <w:tmpl w:val="76A4F9C6"/>
    <w:lvl w:ilvl="0" w:tplc="CF48A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42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0D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0F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5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82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D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2A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41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81862">
    <w:abstractNumId w:val="32"/>
  </w:num>
  <w:num w:numId="2" w16cid:durableId="1397045846">
    <w:abstractNumId w:val="2"/>
  </w:num>
  <w:num w:numId="3" w16cid:durableId="653803680">
    <w:abstractNumId w:val="11"/>
  </w:num>
  <w:num w:numId="4" w16cid:durableId="763961070">
    <w:abstractNumId w:val="0"/>
  </w:num>
  <w:num w:numId="5" w16cid:durableId="190914980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 w16cid:durableId="673605432">
    <w:abstractNumId w:val="19"/>
  </w:num>
  <w:num w:numId="7" w16cid:durableId="1116873897">
    <w:abstractNumId w:val="18"/>
  </w:num>
  <w:num w:numId="8" w16cid:durableId="115494151">
    <w:abstractNumId w:val="20"/>
  </w:num>
  <w:num w:numId="9" w16cid:durableId="1762792614">
    <w:abstractNumId w:val="10"/>
  </w:num>
  <w:num w:numId="10" w16cid:durableId="376663182">
    <w:abstractNumId w:val="21"/>
  </w:num>
  <w:num w:numId="11" w16cid:durableId="976302286">
    <w:abstractNumId w:val="26"/>
  </w:num>
  <w:num w:numId="12" w16cid:durableId="397288332">
    <w:abstractNumId w:val="14"/>
  </w:num>
  <w:num w:numId="13" w16cid:durableId="535895630">
    <w:abstractNumId w:val="8"/>
  </w:num>
  <w:num w:numId="14" w16cid:durableId="464548754">
    <w:abstractNumId w:val="31"/>
  </w:num>
  <w:num w:numId="15" w16cid:durableId="1016923708">
    <w:abstractNumId w:val="27"/>
  </w:num>
  <w:num w:numId="16" w16cid:durableId="1703627863">
    <w:abstractNumId w:val="25"/>
  </w:num>
  <w:num w:numId="17" w16cid:durableId="1011760096">
    <w:abstractNumId w:val="3"/>
  </w:num>
  <w:num w:numId="18" w16cid:durableId="337318983">
    <w:abstractNumId w:val="6"/>
  </w:num>
  <w:num w:numId="19" w16cid:durableId="1954626944">
    <w:abstractNumId w:val="24"/>
  </w:num>
  <w:num w:numId="20" w16cid:durableId="1954704875">
    <w:abstractNumId w:val="29"/>
  </w:num>
  <w:num w:numId="21" w16cid:durableId="1453672243">
    <w:abstractNumId w:val="12"/>
  </w:num>
  <w:num w:numId="22" w16cid:durableId="1174077667">
    <w:abstractNumId w:val="23"/>
  </w:num>
  <w:num w:numId="23" w16cid:durableId="1782724635">
    <w:abstractNumId w:val="28"/>
  </w:num>
  <w:num w:numId="24" w16cid:durableId="1571041188">
    <w:abstractNumId w:val="30"/>
  </w:num>
  <w:num w:numId="25" w16cid:durableId="1727995759">
    <w:abstractNumId w:val="9"/>
  </w:num>
  <w:num w:numId="26" w16cid:durableId="464005348">
    <w:abstractNumId w:val="17"/>
  </w:num>
  <w:num w:numId="27" w16cid:durableId="1304384985">
    <w:abstractNumId w:val="7"/>
  </w:num>
  <w:num w:numId="28" w16cid:durableId="1979532147">
    <w:abstractNumId w:val="5"/>
  </w:num>
  <w:num w:numId="29" w16cid:durableId="23408603">
    <w:abstractNumId w:val="16"/>
  </w:num>
  <w:num w:numId="30" w16cid:durableId="349844063">
    <w:abstractNumId w:val="22"/>
  </w:num>
  <w:num w:numId="31" w16cid:durableId="76219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613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90352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089848">
    <w:abstractNumId w:val="15"/>
  </w:num>
  <w:num w:numId="35" w16cid:durableId="1098064360">
    <w:abstractNumId w:val="4"/>
  </w:num>
  <w:num w:numId="36" w16cid:durableId="2099476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356"/>
    <w:rsid w:val="000665DD"/>
    <w:rsid w:val="0007313F"/>
    <w:rsid w:val="000C0CA8"/>
    <w:rsid w:val="000C62CB"/>
    <w:rsid w:val="00143DAF"/>
    <w:rsid w:val="001A60ED"/>
    <w:rsid w:val="00221A67"/>
    <w:rsid w:val="002707EB"/>
    <w:rsid w:val="00277A87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3431E"/>
    <w:rsid w:val="005802A5"/>
    <w:rsid w:val="005C5921"/>
    <w:rsid w:val="006257BE"/>
    <w:rsid w:val="006855DC"/>
    <w:rsid w:val="006B2D97"/>
    <w:rsid w:val="006B38BC"/>
    <w:rsid w:val="006E420F"/>
    <w:rsid w:val="006E56E2"/>
    <w:rsid w:val="007338F6"/>
    <w:rsid w:val="00744990"/>
    <w:rsid w:val="007A1DE8"/>
    <w:rsid w:val="007D112F"/>
    <w:rsid w:val="007F21C9"/>
    <w:rsid w:val="008243D9"/>
    <w:rsid w:val="008F5FAF"/>
    <w:rsid w:val="00921C9D"/>
    <w:rsid w:val="00984338"/>
    <w:rsid w:val="0099744F"/>
    <w:rsid w:val="009B2AFC"/>
    <w:rsid w:val="009F47F5"/>
    <w:rsid w:val="00A50B60"/>
    <w:rsid w:val="00A544E7"/>
    <w:rsid w:val="00A638EF"/>
    <w:rsid w:val="00AA36C4"/>
    <w:rsid w:val="00B871C5"/>
    <w:rsid w:val="00BB5444"/>
    <w:rsid w:val="00BE4660"/>
    <w:rsid w:val="00C74D6D"/>
    <w:rsid w:val="00C95D92"/>
    <w:rsid w:val="00CA52C8"/>
    <w:rsid w:val="00CE56F9"/>
    <w:rsid w:val="00D023A7"/>
    <w:rsid w:val="00D234F3"/>
    <w:rsid w:val="00DA2A6D"/>
    <w:rsid w:val="00DC363E"/>
    <w:rsid w:val="00E60F7E"/>
    <w:rsid w:val="00E80867"/>
    <w:rsid w:val="00E95D0C"/>
    <w:rsid w:val="00F03E7A"/>
    <w:rsid w:val="00F53DBB"/>
    <w:rsid w:val="00F631E6"/>
    <w:rsid w:val="00FA2327"/>
    <w:rsid w:val="00FB3FFD"/>
    <w:rsid w:val="00FC1667"/>
    <w:rsid w:val="01A12EC9"/>
    <w:rsid w:val="3D92BC31"/>
    <w:rsid w:val="4869C356"/>
    <w:rsid w:val="4A66DB25"/>
    <w:rsid w:val="4BA639A9"/>
    <w:rsid w:val="4D0EDA84"/>
    <w:rsid w:val="55E1DBF8"/>
    <w:rsid w:val="59C69DD4"/>
    <w:rsid w:val="5E243642"/>
    <w:rsid w:val="622081C6"/>
    <w:rsid w:val="66DF431B"/>
    <w:rsid w:val="6E959DD8"/>
    <w:rsid w:val="722C468D"/>
    <w:rsid w:val="7B2ED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57D52"/>
  <w15:docId w15:val="{14D970FB-7F16-4195-8712-32CAFC09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8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Duong Tan Ton</cp:lastModifiedBy>
  <cp:revision>26</cp:revision>
  <cp:lastPrinted>2013-12-07T15:54:00Z</cp:lastPrinted>
  <dcterms:created xsi:type="dcterms:W3CDTF">2013-10-13T11:23:00Z</dcterms:created>
  <dcterms:modified xsi:type="dcterms:W3CDTF">2023-06-27T09:36:00Z</dcterms:modified>
</cp:coreProperties>
</file>